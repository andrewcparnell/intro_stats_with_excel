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D3F7" w14:textId="16769434" w:rsidR="00807843" w:rsidRDefault="00173D30">
      <w:pPr>
        <w:pStyle w:val="Heading1"/>
      </w:pPr>
      <w:r>
        <w:rPr>
          <w:lang w:val="en-GB"/>
        </w:rPr>
        <w:t xml:space="preserve">Excel Practical </w:t>
      </w:r>
      <w:r w:rsidR="00090DF7">
        <w:rPr>
          <w:lang w:val="en-GB"/>
        </w:rPr>
        <w:t>4</w:t>
      </w:r>
      <w:r w:rsidR="002F24D1">
        <w:rPr>
          <w:lang w:val="en-GB"/>
        </w:rPr>
        <w:t>: correlation, linear regression, and Control Charts</w:t>
      </w:r>
    </w:p>
    <w:p w14:paraId="73F49F5E" w14:textId="6DC9F2F2" w:rsidR="00450CB3" w:rsidRDefault="00450CB3" w:rsidP="0069292C">
      <w:r>
        <w:t>Note: if you want to go back and cover more of the previou</w:t>
      </w:r>
      <w:r w:rsidR="004E6684">
        <w:t>s practical sheet, please do so</w:t>
      </w:r>
    </w:p>
    <w:p w14:paraId="67D781BB" w14:textId="5198D44D" w:rsidR="0069292C" w:rsidRPr="0069292C" w:rsidRDefault="0069292C" w:rsidP="0069292C">
      <w:r>
        <w:t>Tasks:</w:t>
      </w:r>
    </w:p>
    <w:p w14:paraId="7624F46C" w14:textId="4E1A19AF" w:rsidR="00E06CDA" w:rsidRDefault="00CB7DFF" w:rsidP="0069292C">
      <w:pPr>
        <w:pStyle w:val="ListParagraph"/>
        <w:numPr>
          <w:ilvl w:val="0"/>
          <w:numId w:val="5"/>
        </w:numPr>
      </w:pPr>
      <w:r>
        <w:t xml:space="preserve">Go to Data Set 2 and re-create your scatter plot all the way back in Practical 1. </w:t>
      </w:r>
      <w:r w:rsidR="00252287">
        <w:t>There are two ways to calculate the correlation in Excel. One is to use the CORREL function, and the other is to choose Data Analysis &gt; Correlation. Use both and check that they come up with the same answer. Try to interpret the correlation value</w:t>
      </w:r>
      <w:r w:rsidR="00D24748">
        <w:t>.</w:t>
      </w:r>
      <w:r w:rsidR="00252287">
        <w:t xml:space="preserve"> Does it </w:t>
      </w:r>
      <w:r w:rsidR="00DA267B">
        <w:t>match the relationship you can see from the plot?</w:t>
      </w:r>
    </w:p>
    <w:p w14:paraId="4DC6F2A2" w14:textId="36F95B0E" w:rsidR="004D370E" w:rsidRDefault="00E17DED" w:rsidP="0069292C">
      <w:pPr>
        <w:pStyle w:val="ListParagraph"/>
        <w:numPr>
          <w:ilvl w:val="0"/>
          <w:numId w:val="5"/>
        </w:numPr>
      </w:pPr>
      <w:r>
        <w:t xml:space="preserve">Run a linear regression with Breeding Value as the response (Y) </w:t>
      </w:r>
      <w:r w:rsidR="00534E34">
        <w:t xml:space="preserve">variable </w:t>
      </w:r>
      <w:r>
        <w:t xml:space="preserve">and Expression as the explanatory (X) variable. </w:t>
      </w:r>
      <w:r w:rsidR="00534E34">
        <w:t xml:space="preserve">Make sure to tick the Confidence level box, and the residuals box. </w:t>
      </w:r>
      <w:r w:rsidR="00690790">
        <w:t xml:space="preserve">Try and work your way through the output. You should be able to find: </w:t>
      </w:r>
    </w:p>
    <w:p w14:paraId="6473510D" w14:textId="62CAD27F" w:rsidR="00690790" w:rsidRDefault="00690790" w:rsidP="00690790">
      <w:pPr>
        <w:pStyle w:val="ListParagraph"/>
        <w:numPr>
          <w:ilvl w:val="1"/>
          <w:numId w:val="5"/>
        </w:numPr>
      </w:pPr>
      <w:r>
        <w:t>The correlation between the two variables</w:t>
      </w:r>
    </w:p>
    <w:p w14:paraId="54CD4B33" w14:textId="2CAAFD24" w:rsidR="00690790" w:rsidRDefault="00307350" w:rsidP="00690790">
      <w:pPr>
        <w:pStyle w:val="ListParagraph"/>
        <w:numPr>
          <w:ilvl w:val="1"/>
          <w:numId w:val="5"/>
        </w:numPr>
      </w:pPr>
      <w:r>
        <w:t>The residual standard error (i.e. how variable the residuals are)</w:t>
      </w:r>
    </w:p>
    <w:p w14:paraId="2500D9A9" w14:textId="698F6F96" w:rsidR="00307350" w:rsidRDefault="00307350" w:rsidP="00690790">
      <w:pPr>
        <w:pStyle w:val="ListParagraph"/>
        <w:numPr>
          <w:ilvl w:val="1"/>
          <w:numId w:val="5"/>
        </w:numPr>
      </w:pPr>
      <w:r>
        <w:t>The best value of the slope and the intercept (hint: look at the coefficients column)</w:t>
      </w:r>
    </w:p>
    <w:p w14:paraId="289E1098" w14:textId="3E6CFADA" w:rsidR="00307350" w:rsidRDefault="00380B1A" w:rsidP="00690790">
      <w:pPr>
        <w:pStyle w:val="ListParagraph"/>
        <w:numPr>
          <w:ilvl w:val="1"/>
          <w:numId w:val="5"/>
        </w:numPr>
      </w:pPr>
      <w:r>
        <w:t xml:space="preserve">Confidence intervals and </w:t>
      </w:r>
      <w:r w:rsidR="004C0BE9">
        <w:t>t</w:t>
      </w:r>
      <w:r w:rsidR="00307350">
        <w:t>-tests with associated p-values for whether the inter</w:t>
      </w:r>
      <w:r w:rsidR="00583F9B">
        <w:t>cept and slope are significantly different from 0</w:t>
      </w:r>
      <w:r w:rsidR="00665DB5">
        <w:t xml:space="preserve"> or not</w:t>
      </w:r>
    </w:p>
    <w:p w14:paraId="75E062CC" w14:textId="2B7D02E5" w:rsidR="00665DB5" w:rsidRDefault="004F5877" w:rsidP="004F5877">
      <w:pPr>
        <w:pStyle w:val="ListParagraph"/>
      </w:pPr>
      <w:r>
        <w:t xml:space="preserve">See if you can interpret all these values. Much </w:t>
      </w:r>
      <w:r w:rsidR="000152CA">
        <w:t>of the output is pretty useless so can be ignored but there’s some useful stuff in there</w:t>
      </w:r>
    </w:p>
    <w:p w14:paraId="1F49B0DF" w14:textId="77777777" w:rsidR="00FE54C2" w:rsidRDefault="009B3F80" w:rsidP="00FE54C2">
      <w:pPr>
        <w:pStyle w:val="ListParagraph"/>
        <w:numPr>
          <w:ilvl w:val="0"/>
          <w:numId w:val="5"/>
        </w:numPr>
      </w:pPr>
      <w:r>
        <w:t xml:space="preserve">Open the other_data_sets.xlsx file and </w:t>
      </w:r>
      <w:r w:rsidR="00FE54C2">
        <w:t>look at the control 1 sheet.</w:t>
      </w:r>
    </w:p>
    <w:p w14:paraId="56220BE3" w14:textId="7FF0A9CE" w:rsidR="00210668" w:rsidRDefault="00210668" w:rsidP="00FE54C2">
      <w:pPr>
        <w:pStyle w:val="ListParagraph"/>
        <w:numPr>
          <w:ilvl w:val="1"/>
          <w:numId w:val="5"/>
        </w:numPr>
      </w:pPr>
      <w:r w:rsidRPr="00FE54C2">
        <w:t>Re-create the x-bar chart in slides 31-32 in Class 6</w:t>
      </w:r>
    </w:p>
    <w:p w14:paraId="4EAF2E3C" w14:textId="2AD46047" w:rsidR="00FE54C2" w:rsidRDefault="00FE54C2" w:rsidP="00FE54C2">
      <w:pPr>
        <w:pStyle w:val="ListParagraph"/>
        <w:numPr>
          <w:ilvl w:val="1"/>
          <w:numId w:val="5"/>
        </w:numPr>
      </w:pPr>
      <w:r>
        <w:t>Re-create the R-bar chart in slides 35-36</w:t>
      </w:r>
    </w:p>
    <w:p w14:paraId="798C3EA5" w14:textId="7AE52F99" w:rsidR="0051688F" w:rsidRPr="0069292C" w:rsidRDefault="00FE54C2" w:rsidP="00FE54C2">
      <w:pPr>
        <w:pStyle w:val="ListParagraph"/>
      </w:pPr>
      <w:r>
        <w:t>For each try adjusting the data to see what kinds of values make the data go ‘out of control’</w:t>
      </w:r>
      <w:bookmarkStart w:id="0" w:name="_GoBack"/>
      <w:bookmarkEnd w:id="0"/>
    </w:p>
    <w:sectPr w:rsidR="0051688F" w:rsidRPr="0069292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17A93" w14:textId="77777777" w:rsidR="00D838FF" w:rsidRDefault="00D838FF">
      <w:r>
        <w:separator/>
      </w:r>
    </w:p>
    <w:p w14:paraId="02481BB8" w14:textId="77777777" w:rsidR="00D838FF" w:rsidRDefault="00D838FF"/>
  </w:endnote>
  <w:endnote w:type="continuationSeparator" w:id="0">
    <w:p w14:paraId="1D3DB863" w14:textId="77777777" w:rsidR="00D838FF" w:rsidRDefault="00D838FF">
      <w:r>
        <w:continuationSeparator/>
      </w:r>
    </w:p>
    <w:p w14:paraId="63D77149" w14:textId="77777777" w:rsidR="00D838FF" w:rsidRDefault="00D83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1FE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FE54C2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006EE" w14:textId="77777777" w:rsidR="00D838FF" w:rsidRDefault="00D838FF">
      <w:r>
        <w:separator/>
      </w:r>
    </w:p>
    <w:p w14:paraId="15D6BEE4" w14:textId="77777777" w:rsidR="00D838FF" w:rsidRDefault="00D838FF"/>
  </w:footnote>
  <w:footnote w:type="continuationSeparator" w:id="0">
    <w:p w14:paraId="63B1E1F6" w14:textId="77777777" w:rsidR="00D838FF" w:rsidRDefault="00D838FF">
      <w:r>
        <w:continuationSeparator/>
      </w:r>
    </w:p>
    <w:p w14:paraId="3A36812B" w14:textId="77777777" w:rsidR="00D838FF" w:rsidRDefault="00D838F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42236"/>
    <w:multiLevelType w:val="hybridMultilevel"/>
    <w:tmpl w:val="58DE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3"/>
    <w:rsid w:val="0001046B"/>
    <w:rsid w:val="000152CA"/>
    <w:rsid w:val="00044742"/>
    <w:rsid w:val="00090DF7"/>
    <w:rsid w:val="000B12E3"/>
    <w:rsid w:val="000D3E90"/>
    <w:rsid w:val="000E5572"/>
    <w:rsid w:val="000F05C4"/>
    <w:rsid w:val="000F312B"/>
    <w:rsid w:val="00113639"/>
    <w:rsid w:val="00173D30"/>
    <w:rsid w:val="0017463A"/>
    <w:rsid w:val="001C088C"/>
    <w:rsid w:val="001C2108"/>
    <w:rsid w:val="00210668"/>
    <w:rsid w:val="00242EEF"/>
    <w:rsid w:val="00252287"/>
    <w:rsid w:val="00286B8D"/>
    <w:rsid w:val="002A6C8B"/>
    <w:rsid w:val="002F24D1"/>
    <w:rsid w:val="00304BB9"/>
    <w:rsid w:val="00307350"/>
    <w:rsid w:val="003101A4"/>
    <w:rsid w:val="003115B3"/>
    <w:rsid w:val="00320561"/>
    <w:rsid w:val="0034361A"/>
    <w:rsid w:val="00357E13"/>
    <w:rsid w:val="00361319"/>
    <w:rsid w:val="00380B1A"/>
    <w:rsid w:val="003913E7"/>
    <w:rsid w:val="00394388"/>
    <w:rsid w:val="003D0B3A"/>
    <w:rsid w:val="003E40EC"/>
    <w:rsid w:val="003E63FD"/>
    <w:rsid w:val="00412CDE"/>
    <w:rsid w:val="00442FD0"/>
    <w:rsid w:val="00450CB3"/>
    <w:rsid w:val="00471D9C"/>
    <w:rsid w:val="004C0BE9"/>
    <w:rsid w:val="004D370E"/>
    <w:rsid w:val="004D69C1"/>
    <w:rsid w:val="004E329B"/>
    <w:rsid w:val="004E6684"/>
    <w:rsid w:val="004E7DA2"/>
    <w:rsid w:val="004F5877"/>
    <w:rsid w:val="0051688F"/>
    <w:rsid w:val="00534E34"/>
    <w:rsid w:val="00541AB0"/>
    <w:rsid w:val="00583F9B"/>
    <w:rsid w:val="00592B92"/>
    <w:rsid w:val="005E3B92"/>
    <w:rsid w:val="005F50B5"/>
    <w:rsid w:val="00611E0E"/>
    <w:rsid w:val="00623F07"/>
    <w:rsid w:val="0064101D"/>
    <w:rsid w:val="00643201"/>
    <w:rsid w:val="00665DB5"/>
    <w:rsid w:val="006867A3"/>
    <w:rsid w:val="00690790"/>
    <w:rsid w:val="0069292C"/>
    <w:rsid w:val="006B5B81"/>
    <w:rsid w:val="00755D77"/>
    <w:rsid w:val="007D15F7"/>
    <w:rsid w:val="007D1729"/>
    <w:rsid w:val="00807843"/>
    <w:rsid w:val="0083747E"/>
    <w:rsid w:val="0089289A"/>
    <w:rsid w:val="008A4148"/>
    <w:rsid w:val="008B2300"/>
    <w:rsid w:val="008D0A21"/>
    <w:rsid w:val="008D33FB"/>
    <w:rsid w:val="00916E4E"/>
    <w:rsid w:val="00947F56"/>
    <w:rsid w:val="00964442"/>
    <w:rsid w:val="00965626"/>
    <w:rsid w:val="00984B17"/>
    <w:rsid w:val="009952E4"/>
    <w:rsid w:val="009B3F80"/>
    <w:rsid w:val="009D4B69"/>
    <w:rsid w:val="009F576C"/>
    <w:rsid w:val="00A215A0"/>
    <w:rsid w:val="00A60B76"/>
    <w:rsid w:val="00A62A20"/>
    <w:rsid w:val="00AA47D8"/>
    <w:rsid w:val="00AD69A6"/>
    <w:rsid w:val="00AE547F"/>
    <w:rsid w:val="00AE5798"/>
    <w:rsid w:val="00B24B95"/>
    <w:rsid w:val="00B61127"/>
    <w:rsid w:val="00BA0888"/>
    <w:rsid w:val="00BB3633"/>
    <w:rsid w:val="00BF4F55"/>
    <w:rsid w:val="00C00151"/>
    <w:rsid w:val="00C2155A"/>
    <w:rsid w:val="00C22335"/>
    <w:rsid w:val="00C41C1F"/>
    <w:rsid w:val="00C452CE"/>
    <w:rsid w:val="00C45A32"/>
    <w:rsid w:val="00C64ACE"/>
    <w:rsid w:val="00C93F3C"/>
    <w:rsid w:val="00CA6BDD"/>
    <w:rsid w:val="00CB7DFF"/>
    <w:rsid w:val="00CC3C6A"/>
    <w:rsid w:val="00CC4C08"/>
    <w:rsid w:val="00CD1743"/>
    <w:rsid w:val="00CD4A99"/>
    <w:rsid w:val="00CE477C"/>
    <w:rsid w:val="00CF2E4A"/>
    <w:rsid w:val="00D24748"/>
    <w:rsid w:val="00D377A0"/>
    <w:rsid w:val="00D77314"/>
    <w:rsid w:val="00D838FF"/>
    <w:rsid w:val="00DA267B"/>
    <w:rsid w:val="00E06CDA"/>
    <w:rsid w:val="00E17DED"/>
    <w:rsid w:val="00E3651C"/>
    <w:rsid w:val="00E365B2"/>
    <w:rsid w:val="00E55338"/>
    <w:rsid w:val="00E973C2"/>
    <w:rsid w:val="00EB22B3"/>
    <w:rsid w:val="00EB4DB4"/>
    <w:rsid w:val="00EC4212"/>
    <w:rsid w:val="00ED1199"/>
    <w:rsid w:val="00F07E4D"/>
    <w:rsid w:val="00F15296"/>
    <w:rsid w:val="00F21749"/>
    <w:rsid w:val="00F2430E"/>
    <w:rsid w:val="00F53CDE"/>
    <w:rsid w:val="00F6222D"/>
    <w:rsid w:val="00FB0EB4"/>
    <w:rsid w:val="00FD1A8A"/>
    <w:rsid w:val="00FE1447"/>
    <w:rsid w:val="00FE1F1F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5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parnel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Parnell</dc:creator>
  <cp:keywords/>
  <dc:description/>
  <cp:lastModifiedBy>Andrew Parnell</cp:lastModifiedBy>
  <cp:revision>170</cp:revision>
  <dcterms:created xsi:type="dcterms:W3CDTF">2017-01-16T16:55:00Z</dcterms:created>
  <dcterms:modified xsi:type="dcterms:W3CDTF">2017-01-17T22:58:00Z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