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3D3F7" w14:textId="77777777" w:rsidR="00807843" w:rsidRDefault="00357E13">
      <w:pPr>
        <w:pStyle w:val="Heading1"/>
      </w:pPr>
      <w:r w:rsidRPr="00357E13">
        <w:rPr>
          <w:lang w:val="en-GB"/>
        </w:rPr>
        <w:t>Excel Practical 1: basics of calculation and graphics with Excel</w:t>
      </w:r>
    </w:p>
    <w:p w14:paraId="3E4A74F6" w14:textId="163E0855" w:rsidR="00807D06" w:rsidRDefault="00E13B50" w:rsidP="00E13B50">
      <w:pPr>
        <w:pStyle w:val="Heading2"/>
      </w:pPr>
      <w:r>
        <w:t>Part 1: summarizing data</w:t>
      </w:r>
    </w:p>
    <w:p w14:paraId="67D781BB" w14:textId="5198D44D" w:rsidR="0069292C" w:rsidRPr="0069292C" w:rsidRDefault="0069292C" w:rsidP="0069292C">
      <w:r>
        <w:t>Tasks:</w:t>
      </w:r>
    </w:p>
    <w:p w14:paraId="7B36F772" w14:textId="29A2EC8C" w:rsidR="0069292C" w:rsidRDefault="0069292C" w:rsidP="0069292C">
      <w:pPr>
        <w:pStyle w:val="ListParagraph"/>
        <w:numPr>
          <w:ilvl w:val="0"/>
          <w:numId w:val="5"/>
        </w:numPr>
      </w:pPr>
      <w:r>
        <w:t>Load in the data file data_sets.xlsx provided to you as part of the course material</w:t>
      </w:r>
    </w:p>
    <w:p w14:paraId="5803ECDE" w14:textId="6AD90899" w:rsidR="0069292C" w:rsidRDefault="00A62A20" w:rsidP="0069292C">
      <w:pPr>
        <w:pStyle w:val="ListParagraph"/>
        <w:numPr>
          <w:ilvl w:val="0"/>
          <w:numId w:val="5"/>
        </w:numPr>
      </w:pPr>
      <w:r>
        <w:t>For each data set in turn:</w:t>
      </w:r>
    </w:p>
    <w:p w14:paraId="486BCE60" w14:textId="46A325AC" w:rsidR="00A62A20" w:rsidRDefault="00A62A20" w:rsidP="00A62A20">
      <w:pPr>
        <w:pStyle w:val="ListParagraph"/>
        <w:numPr>
          <w:ilvl w:val="1"/>
          <w:numId w:val="5"/>
        </w:numPr>
      </w:pPr>
      <w:r>
        <w:t>Identify which are the variables and which are the observations</w:t>
      </w:r>
    </w:p>
    <w:p w14:paraId="5F7C8264" w14:textId="3E7D1F40" w:rsidR="00A62A20" w:rsidRDefault="00A62A20" w:rsidP="00A62A20">
      <w:pPr>
        <w:pStyle w:val="ListParagraph"/>
        <w:numPr>
          <w:ilvl w:val="1"/>
          <w:numId w:val="5"/>
        </w:numPr>
      </w:pPr>
      <w:r>
        <w:t xml:space="preserve">Use the </w:t>
      </w:r>
      <w:r>
        <w:rPr>
          <w:rFonts w:ascii="Courier New" w:hAnsi="Courier New" w:cs="Courier New"/>
        </w:rPr>
        <w:t>COUNT</w:t>
      </w:r>
      <w:r>
        <w:t xml:space="preserve"> function to get the sample size </w:t>
      </w:r>
    </w:p>
    <w:p w14:paraId="25FD0EA3" w14:textId="4C5F6288" w:rsidR="00A62A20" w:rsidRDefault="00A62A20" w:rsidP="00A62A20">
      <w:pPr>
        <w:pStyle w:val="ListParagraph"/>
        <w:numPr>
          <w:ilvl w:val="1"/>
          <w:numId w:val="5"/>
        </w:numPr>
      </w:pPr>
      <w:r>
        <w:t>Have a think about what the parameters could be for the questions of interest (see class 1 slides 3 to 5), think about what statistics we might use to estimate these parameters</w:t>
      </w:r>
      <w:r w:rsidR="00DB58D6">
        <w:t xml:space="preserve"> (you don’t have to answer these questions</w:t>
      </w:r>
      <w:r w:rsidR="00513008">
        <w:t xml:space="preserve"> of interest</w:t>
      </w:r>
      <w:r w:rsidR="00293741">
        <w:t>, just think about how the data might help answer them</w:t>
      </w:r>
      <w:r w:rsidR="00DB58D6">
        <w:t>)</w:t>
      </w:r>
    </w:p>
    <w:p w14:paraId="357CF8DA" w14:textId="34444E66" w:rsidR="00A62A20" w:rsidRDefault="00A62A20" w:rsidP="005D4D20">
      <w:pPr>
        <w:pStyle w:val="ListParagraph"/>
        <w:numPr>
          <w:ilvl w:val="1"/>
          <w:numId w:val="5"/>
        </w:numPr>
      </w:pPr>
      <w:r>
        <w:t xml:space="preserve">Use the </w:t>
      </w:r>
      <w:r w:rsidRPr="00A62A20">
        <w:rPr>
          <w:rFonts w:ascii="Courier New" w:hAnsi="Courier New" w:cs="Courier New"/>
        </w:rPr>
        <w:t>AVERAGE</w:t>
      </w:r>
      <w:r>
        <w:t xml:space="preserve">, </w:t>
      </w:r>
      <w:r w:rsidRPr="00A62A20">
        <w:rPr>
          <w:rFonts w:ascii="Courier New" w:hAnsi="Courier New" w:cs="Courier New"/>
        </w:rPr>
        <w:t>MEDIAN</w:t>
      </w:r>
      <w:r>
        <w:t xml:space="preserve">, and </w:t>
      </w:r>
      <w:r w:rsidRPr="00A62A20">
        <w:rPr>
          <w:rFonts w:ascii="Courier New" w:hAnsi="Courier New" w:cs="Courier New"/>
        </w:rPr>
        <w:t>QUARTILE.INC</w:t>
      </w:r>
      <w:r>
        <w:t xml:space="preserve"> functions to get the mean, median, and quartiles (note for this function use 1 or 3 to get the first and third quartiles)</w:t>
      </w:r>
      <w:r w:rsidR="003913E7">
        <w:t xml:space="preserve"> of the variables</w:t>
      </w:r>
    </w:p>
    <w:p w14:paraId="1A125CB7" w14:textId="77777777" w:rsidR="00A62A20" w:rsidRDefault="00A62A20" w:rsidP="00A62A20">
      <w:pPr>
        <w:pStyle w:val="ListParagraph"/>
        <w:numPr>
          <w:ilvl w:val="1"/>
          <w:numId w:val="5"/>
        </w:numPr>
      </w:pPr>
      <w:r>
        <w:t>Create a copy of the data and try playing around with some of the values to make them more extreme. Note the effect on the mean, median and quartiles</w:t>
      </w:r>
    </w:p>
    <w:p w14:paraId="0BFAFF6A" w14:textId="7D3947C6" w:rsidR="00A62A20" w:rsidRDefault="00A62A20" w:rsidP="00A62A20">
      <w:pPr>
        <w:pStyle w:val="ListParagraph"/>
        <w:numPr>
          <w:ilvl w:val="1"/>
          <w:numId w:val="5"/>
        </w:numPr>
      </w:pPr>
      <w:r>
        <w:t xml:space="preserve">Use the </w:t>
      </w:r>
      <w:r w:rsidR="00A60B76" w:rsidRPr="006867A3">
        <w:rPr>
          <w:rFonts w:ascii="Courier New" w:hAnsi="Courier New" w:cs="Courier New"/>
        </w:rPr>
        <w:t>MAX</w:t>
      </w:r>
      <w:r w:rsidR="00A60B76">
        <w:t xml:space="preserve">, </w:t>
      </w:r>
      <w:r w:rsidR="00A60B76" w:rsidRPr="006867A3">
        <w:rPr>
          <w:rFonts w:ascii="Courier New" w:hAnsi="Courier New" w:cs="Courier New"/>
        </w:rPr>
        <w:t>MIN</w:t>
      </w:r>
      <w:r w:rsidR="00A60B76">
        <w:t xml:space="preserve">, </w:t>
      </w:r>
      <w:r w:rsidR="00A60B76" w:rsidRPr="006867A3">
        <w:rPr>
          <w:rFonts w:ascii="Courier New" w:hAnsi="Courier New" w:cs="Courier New"/>
        </w:rPr>
        <w:t>STDEV.S</w:t>
      </w:r>
      <w:r w:rsidR="00A60B76">
        <w:t xml:space="preserve">, and </w:t>
      </w:r>
      <w:r w:rsidR="00A60B76" w:rsidRPr="006867A3">
        <w:rPr>
          <w:rFonts w:ascii="Courier New" w:hAnsi="Courier New" w:cs="Courier New"/>
        </w:rPr>
        <w:t>QUARTILE.INC</w:t>
      </w:r>
      <w:r w:rsidR="00A60B76">
        <w:t xml:space="preserve"> functions to get the range, standard deviations, and interquartile range of the variables</w:t>
      </w:r>
    </w:p>
    <w:p w14:paraId="38913619" w14:textId="0BADC884" w:rsidR="006867A3" w:rsidRDefault="006867A3" w:rsidP="00BD4341">
      <w:pPr>
        <w:pStyle w:val="ListParagraph"/>
        <w:numPr>
          <w:ilvl w:val="1"/>
          <w:numId w:val="5"/>
        </w:numPr>
      </w:pPr>
      <w:r>
        <w:t xml:space="preserve">Repeat step e above but this time look at </w:t>
      </w:r>
      <w:r w:rsidR="00044742">
        <w:t xml:space="preserve">the effect on the </w:t>
      </w:r>
      <w:r w:rsidR="00965626">
        <w:t>estimates from step f</w:t>
      </w:r>
    </w:p>
    <w:p w14:paraId="78757070" w14:textId="369BAB56" w:rsidR="00E13B50" w:rsidRDefault="00E13B50" w:rsidP="00E13B50">
      <w:pPr>
        <w:pStyle w:val="Heading2"/>
      </w:pPr>
      <w:r>
        <w:t>Part 2: plotting data</w:t>
      </w:r>
    </w:p>
    <w:p w14:paraId="669C5EA1" w14:textId="19F25B21" w:rsidR="009B2F89" w:rsidRPr="009B2F89" w:rsidRDefault="009B2F89" w:rsidP="009B2F89">
      <w:r>
        <w:t>Leave data set 1 for the moment as we will cover histograms in practical 2</w:t>
      </w:r>
    </w:p>
    <w:p w14:paraId="5F23859A" w14:textId="29289789" w:rsidR="00E55338" w:rsidRDefault="009E50A3" w:rsidP="009E50A3">
      <w:pPr>
        <w:pStyle w:val="ListParagraph"/>
        <w:numPr>
          <w:ilvl w:val="0"/>
          <w:numId w:val="6"/>
        </w:numPr>
      </w:pPr>
      <w:r>
        <w:t>Start with d</w:t>
      </w:r>
      <w:r w:rsidR="006C0768">
        <w:t xml:space="preserve">ata set 2. </w:t>
      </w:r>
      <w:r w:rsidR="00B76269">
        <w:t>Create a</w:t>
      </w:r>
      <w:r w:rsidR="00AF26EA">
        <w:t>n X-Y (scatter plot)</w:t>
      </w:r>
      <w:r w:rsidR="00F767DD">
        <w:t xml:space="preserve"> with expression on the horizontal axis and breeding value on the vertical axis</w:t>
      </w:r>
      <w:r w:rsidR="007E759D">
        <w:t xml:space="preserve">. Make </w:t>
      </w:r>
      <w:r w:rsidR="007E759D">
        <w:lastRenderedPageBreak/>
        <w:t>sur</w:t>
      </w:r>
      <w:r w:rsidR="00776285">
        <w:t xml:space="preserve">e to </w:t>
      </w:r>
      <w:r w:rsidR="009F7A1D">
        <w:t>labels the axes (you can even add a trend line by right-clicking on the points)</w:t>
      </w:r>
    </w:p>
    <w:p w14:paraId="799959EA" w14:textId="57B94D3E" w:rsidR="009E50A3" w:rsidRDefault="00C867B5" w:rsidP="009E50A3">
      <w:pPr>
        <w:pStyle w:val="ListParagraph"/>
        <w:numPr>
          <w:ilvl w:val="0"/>
          <w:numId w:val="6"/>
        </w:numPr>
      </w:pPr>
      <w:r>
        <w:t xml:space="preserve">(Harder) </w:t>
      </w:r>
      <w:bookmarkStart w:id="0" w:name="_GoBack"/>
      <w:bookmarkEnd w:id="0"/>
      <w:r w:rsidR="009E50A3">
        <w:t xml:space="preserve">With data set 3, see if you can create a </w:t>
      </w:r>
      <w:r w:rsidR="00293741">
        <w:t>box</w:t>
      </w:r>
      <w:r w:rsidR="009E50A3">
        <w:t xml:space="preserve">plot </w:t>
      </w:r>
      <w:r w:rsidR="00DA353D">
        <w:t>which shows the variability between runs, replicates, or fortifications. You might have to do a little bit of playing around with the data</w:t>
      </w:r>
      <w:r w:rsidR="00440A14">
        <w:t xml:space="preserve"> – I couldn’t get a boxplot to work in Excel for Mac so see if you can find a way</w:t>
      </w:r>
      <w:r w:rsidR="00DA353D">
        <w:t>. Again make sure to use colours, grid lines, axis labels, etc, to make the plot as clear as possible</w:t>
      </w:r>
      <w:r w:rsidR="00C528BB">
        <w:t xml:space="preserve">. </w:t>
      </w:r>
    </w:p>
    <w:sectPr w:rsidR="009E50A3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BAB2E4" w14:textId="77777777" w:rsidR="00B70CF5" w:rsidRDefault="00B70CF5">
      <w:r>
        <w:separator/>
      </w:r>
    </w:p>
    <w:p w14:paraId="7C6D914B" w14:textId="77777777" w:rsidR="00B70CF5" w:rsidRDefault="00B70CF5"/>
  </w:endnote>
  <w:endnote w:type="continuationSeparator" w:id="0">
    <w:p w14:paraId="4EA9CB25" w14:textId="77777777" w:rsidR="00B70CF5" w:rsidRDefault="00B70CF5">
      <w:r>
        <w:continuationSeparator/>
      </w:r>
    </w:p>
    <w:p w14:paraId="62E32D32" w14:textId="77777777" w:rsidR="00B70CF5" w:rsidRDefault="00B70C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201FE6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C867B5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D184E4" w14:textId="77777777" w:rsidR="00B70CF5" w:rsidRDefault="00B70CF5">
      <w:r>
        <w:separator/>
      </w:r>
    </w:p>
    <w:p w14:paraId="56E40B53" w14:textId="77777777" w:rsidR="00B70CF5" w:rsidRDefault="00B70CF5"/>
  </w:footnote>
  <w:footnote w:type="continuationSeparator" w:id="0">
    <w:p w14:paraId="7E7B08E8" w14:textId="77777777" w:rsidR="00B70CF5" w:rsidRDefault="00B70CF5">
      <w:r>
        <w:continuationSeparator/>
      </w:r>
    </w:p>
    <w:p w14:paraId="5111B16E" w14:textId="77777777" w:rsidR="00B70CF5" w:rsidRDefault="00B70CF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F56319"/>
    <w:multiLevelType w:val="hybridMultilevel"/>
    <w:tmpl w:val="E32CC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142236"/>
    <w:multiLevelType w:val="hybridMultilevel"/>
    <w:tmpl w:val="58DEBE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13"/>
    <w:rsid w:val="00044742"/>
    <w:rsid w:val="000F312B"/>
    <w:rsid w:val="00104FF2"/>
    <w:rsid w:val="0013430B"/>
    <w:rsid w:val="00242EEF"/>
    <w:rsid w:val="00293741"/>
    <w:rsid w:val="00344623"/>
    <w:rsid w:val="00357E13"/>
    <w:rsid w:val="003913E7"/>
    <w:rsid w:val="003E40EC"/>
    <w:rsid w:val="00440A14"/>
    <w:rsid w:val="0049267A"/>
    <w:rsid w:val="004E329B"/>
    <w:rsid w:val="00513008"/>
    <w:rsid w:val="005B243A"/>
    <w:rsid w:val="006867A3"/>
    <w:rsid w:val="0069292C"/>
    <w:rsid w:val="006C0768"/>
    <w:rsid w:val="00776285"/>
    <w:rsid w:val="007E759D"/>
    <w:rsid w:val="00807843"/>
    <w:rsid w:val="00807D06"/>
    <w:rsid w:val="0089289A"/>
    <w:rsid w:val="008B2300"/>
    <w:rsid w:val="00965626"/>
    <w:rsid w:val="009952E4"/>
    <w:rsid w:val="009B2F89"/>
    <w:rsid w:val="009E50A3"/>
    <w:rsid w:val="009F7A1D"/>
    <w:rsid w:val="00A60B76"/>
    <w:rsid w:val="00A62A20"/>
    <w:rsid w:val="00AF26EA"/>
    <w:rsid w:val="00B61127"/>
    <w:rsid w:val="00B70CF5"/>
    <w:rsid w:val="00B76269"/>
    <w:rsid w:val="00BA0888"/>
    <w:rsid w:val="00C00151"/>
    <w:rsid w:val="00C528BB"/>
    <w:rsid w:val="00C867B5"/>
    <w:rsid w:val="00DA353D"/>
    <w:rsid w:val="00DB58D6"/>
    <w:rsid w:val="00E13B50"/>
    <w:rsid w:val="00E55338"/>
    <w:rsid w:val="00EC4212"/>
    <w:rsid w:val="00F15296"/>
    <w:rsid w:val="00F53CDE"/>
    <w:rsid w:val="00F7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D58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92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drewparnell/Library/Containers/com.microsoft.Word/Data/Library/Caches/2057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22</TotalTime>
  <Pages>2</Pages>
  <Words>276</Words>
  <Characters>1579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Parnell</dc:creator>
  <cp:keywords/>
  <dc:description/>
  <cp:lastModifiedBy>Andrew Parnell</cp:lastModifiedBy>
  <cp:revision>49</cp:revision>
  <dcterms:created xsi:type="dcterms:W3CDTF">2017-01-16T16:55:00Z</dcterms:created>
  <dcterms:modified xsi:type="dcterms:W3CDTF">2017-01-17T14:58:00Z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